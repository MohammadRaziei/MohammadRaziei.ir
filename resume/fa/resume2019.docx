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730ABEC6" w14:textId="77777777" w:rsidTr="00801E9C">
        <w:trPr>
          <w:trHeight w:hRule="exact" w:val="2276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F672F5C" w14:textId="5BD13D0D" w:rsidR="007A0F44" w:rsidRPr="00565B06" w:rsidRDefault="00801E9C" w:rsidP="00174A87">
            <w:pPr>
              <w:pStyle w:val="Title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محمد رضیئی فیجانی</w:t>
            </w:r>
            <w:r w:rsidR="00B368DD">
              <w:rPr>
                <w:rFonts w:hint="cs"/>
                <w:rtl/>
                <w:lang w:bidi="fa-IR"/>
              </w:rPr>
              <w:t xml:space="preserve">    </w:t>
            </w:r>
          </w:p>
          <w:p w14:paraId="7490B2A9" w14:textId="48B2CD4D" w:rsidR="007A0F44" w:rsidRPr="00565B06" w:rsidRDefault="00046AD3" w:rsidP="00174A87">
            <w:pPr>
              <w:pStyle w:val="Subtitle"/>
            </w:pPr>
            <w:r>
              <w:rPr>
                <w:rFonts w:hint="cs"/>
                <w:rtl/>
              </w:rPr>
              <w:t>مهندس مخابرات، نرم افزار، بیوالکترونیک</w:t>
            </w:r>
            <w:r w:rsidR="00B368DD">
              <w:rPr>
                <w:rFonts w:hint="cs"/>
                <w:rtl/>
              </w:rPr>
              <w:t xml:space="preserve">                       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E230038" w14:textId="77777777" w:rsidR="007A0F44" w:rsidRDefault="00D6031A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D3C15F1F8B8464C840B38A3053A4EC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01E9C">
                  <w:rPr>
                    <w:rFonts w:hint="cs"/>
                    <w:rtl/>
                  </w:rPr>
                  <w:t>تهران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60BC036" wp14:editId="0BD9885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5654C72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CC43E0" w14:textId="77777777" w:rsidR="007A0F44" w:rsidRDefault="00D6031A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D2832C3C14146C8BF60260D1BE574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01E9C">
                  <w:rPr>
                    <w:rFonts w:hint="cs"/>
                    <w:rtl/>
                    <w:lang w:bidi="fa-IR"/>
                  </w:rPr>
                  <w:t>09308866985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34F8E2D" wp14:editId="0E0E2CC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B987F2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54D8FD" w14:textId="77777777" w:rsidR="007A0F44" w:rsidRDefault="00D6031A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CF07FAA06154B028972971B91B4E54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01E9C">
                  <w:t>Mohammadraziei1375@gmail.com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0D81B91" wp14:editId="0DA664A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F8653C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4156256" w14:textId="77777777" w:rsidR="007A0F44" w:rsidRDefault="00D6031A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A7C611DB35564BEBB70006F597C43B2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801E9C">
                  <w:t>mohammadraziei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36FAEAF" wp14:editId="2E8D57E0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310CD15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36A63D1" w14:textId="77777777" w:rsidR="007A0F44" w:rsidRDefault="00801E9C" w:rsidP="00174A87">
            <w:pPr>
              <w:pStyle w:val="ContactInf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710037" wp14:editId="2D224800">
                  <wp:simplePos x="0" y="0"/>
                  <wp:positionH relativeFrom="column">
                    <wp:posOffset>2125345</wp:posOffset>
                  </wp:positionH>
                  <wp:positionV relativeFrom="paragraph">
                    <wp:posOffset>229870</wp:posOffset>
                  </wp:positionV>
                  <wp:extent cx="167640" cy="167640"/>
                  <wp:effectExtent l="0" t="0" r="3810" b="3810"/>
                  <wp:wrapThrough wrapText="bothSides">
                    <wp:wrapPolygon edited="0">
                      <wp:start x="2455" y="0"/>
                      <wp:lineTo x="0" y="19636"/>
                      <wp:lineTo x="19636" y="19636"/>
                      <wp:lineTo x="17182" y="0"/>
                      <wp:lineTo x="2455" y="0"/>
                    </wp:wrapPolygon>
                  </wp:wrapThrough>
                  <wp:docPr id="2" name="Graphic 2" descr="Program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gramme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701305ADD9E64D06B62A72A7FE14D6B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t>Mohammadraziei.ir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730F1F5" wp14:editId="4BBF0232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33E4DF0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3843C51" w14:textId="77777777" w:rsidR="00801E9C" w:rsidRPr="00801E9C" w:rsidRDefault="00801E9C" w:rsidP="00801E9C">
            <w:r>
              <w:t xml:space="preserve">         Github.com/</w:t>
            </w:r>
            <w:proofErr w:type="spellStart"/>
            <w:r>
              <w:t>mohammadraziei</w:t>
            </w:r>
            <w:proofErr w:type="spellEnd"/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7F62D5B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E45997A" w14:textId="77777777" w:rsidR="000E24AC" w:rsidRPr="00565B06" w:rsidRDefault="000E24AC" w:rsidP="009617C3">
            <w:pPr>
              <w:pStyle w:val="Icons"/>
              <w:bidi/>
            </w:pP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F1DDEB9" w14:textId="35A869F3" w:rsidR="000E24AC" w:rsidRPr="00565B06" w:rsidRDefault="009617C3" w:rsidP="009617C3">
            <w:pPr>
              <w:pStyle w:val="Heading1"/>
              <w:bidi/>
              <w:outlineLvl w:val="0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9C408DC" wp14:editId="7094D1CF">
                      <wp:simplePos x="0" y="0"/>
                      <wp:positionH relativeFrom="margin">
                        <wp:posOffset>5168900</wp:posOffset>
                      </wp:positionH>
                      <wp:positionV relativeFrom="paragraph">
                        <wp:posOffset>102870</wp:posOffset>
                      </wp:positionV>
                      <wp:extent cx="274320" cy="274320"/>
                      <wp:effectExtent l="0" t="0" r="0" b="0"/>
                      <wp:wrapTight wrapText="bothSides">
                        <wp:wrapPolygon edited="0">
                          <wp:start x="3000" y="0"/>
                          <wp:lineTo x="0" y="3000"/>
                          <wp:lineTo x="0" y="16500"/>
                          <wp:lineTo x="1500" y="19500"/>
                          <wp:lineTo x="18000" y="19500"/>
                          <wp:lineTo x="19500" y="16500"/>
                          <wp:lineTo x="19500" y="4500"/>
                          <wp:lineTo x="18000" y="0"/>
                          <wp:lineTo x="3000" y="0"/>
                        </wp:wrapPolygon>
                      </wp:wrapTight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19466E7C" id="Objective in circle icon" o:spid="_x0000_s1026" alt="Objective icon" style="position:absolute;margin-left:407pt;margin-top:8.1pt;width:21.6pt;height:21.6pt;z-index:-251655168;mso-position-horizontal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wrap type="tight" anchorx="margin"/>
                    </v:group>
                  </w:pict>
                </mc:Fallback>
              </mc:AlternateContent>
            </w:r>
            <w:r w:rsidR="004319B0">
              <w:rPr>
                <w:rFonts w:hint="cs"/>
                <w:rtl/>
              </w:rPr>
              <w:t>اهداف</w:t>
            </w:r>
          </w:p>
        </w:tc>
      </w:tr>
    </w:tbl>
    <w:p w14:paraId="4A36E735" w14:textId="051FF651" w:rsidR="00A77B4D" w:rsidRDefault="00B368DD" w:rsidP="00B368DD">
      <w:pPr>
        <w:bidi/>
        <w:jc w:val="both"/>
        <w:rPr>
          <w:rtl/>
          <w:lang w:bidi="fa-IR"/>
        </w:rPr>
      </w:pPr>
      <w:r w:rsidRPr="00B368DD">
        <w:rPr>
          <w:rFonts w:cs="Times New Roman"/>
          <w:noProof/>
          <w:rtl/>
        </w:rPr>
        <w:drawing>
          <wp:anchor distT="0" distB="0" distL="114300" distR="114300" simplePos="0" relativeHeight="251664384" behindDoc="0" locked="0" layoutInCell="1" allowOverlap="1" wp14:anchorId="5EF1E46B" wp14:editId="735642A4">
            <wp:simplePos x="0" y="0"/>
            <wp:positionH relativeFrom="margin">
              <wp:posOffset>-577215</wp:posOffset>
            </wp:positionH>
            <wp:positionV relativeFrom="paragraph">
              <wp:posOffset>-2290445</wp:posOffset>
            </wp:positionV>
            <wp:extent cx="944880" cy="1325880"/>
            <wp:effectExtent l="0" t="0" r="7620" b="7620"/>
            <wp:wrapNone/>
            <wp:docPr id="7" name="Picture 7" descr="F:\Mohammad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hammad\abou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638">
        <w:rPr>
          <w:rFonts w:hint="cs"/>
          <w:rtl/>
          <w:lang w:bidi="fa-IR"/>
        </w:rPr>
        <w:t>به محاسبات ریاضی و آماری بسیار علاقه دارم. برنامه نویسی و یادگیری ماشین ابزار بسیار مناسبی جهت تحلیل بسیار از مسا</w:t>
      </w:r>
      <w:r>
        <w:rPr>
          <w:rFonts w:hint="cs"/>
          <w:rtl/>
          <w:lang w:bidi="fa-IR"/>
        </w:rPr>
        <w:t xml:space="preserve">یل را کارامد دانسته </w:t>
      </w:r>
      <w:r w:rsidR="004D4638">
        <w:rPr>
          <w:rFonts w:hint="cs"/>
          <w:rtl/>
          <w:lang w:bidi="fa-IR"/>
        </w:rPr>
        <w:t>پس به مطالعه</w:t>
      </w:r>
      <w:r>
        <w:rPr>
          <w:rFonts w:hint="cs"/>
          <w:rtl/>
          <w:lang w:bidi="fa-IR"/>
        </w:rPr>
        <w:t xml:space="preserve"> در</w:t>
      </w:r>
      <w:r w:rsidR="004D4638">
        <w:rPr>
          <w:rFonts w:hint="cs"/>
          <w:rtl/>
          <w:lang w:bidi="fa-IR"/>
        </w:rPr>
        <w:t xml:space="preserve"> این زمینه پرداختم. بحث های مهندسی، بسترهایی نوین را جهت مطالعه و پیاده سازی بسیار از روش های آموخته شده را فراهم میکند و از این رو به این حوزه نیز وارد شدم </w:t>
      </w:r>
      <w:r w:rsidR="00FC13A7">
        <w:rPr>
          <w:rFonts w:hint="cs"/>
          <w:rtl/>
          <w:lang w:bidi="fa-IR"/>
        </w:rPr>
        <w:t>!</w:t>
      </w:r>
      <w:r w:rsidR="004319B0">
        <w:rPr>
          <w:rFonts w:hint="cs"/>
          <w:rtl/>
          <w:lang w:bidi="fa-IR"/>
        </w:rPr>
        <w:t xml:space="preserve"> به پیشرفت های کوانتومی </w:t>
      </w:r>
      <w:bookmarkStart w:id="0" w:name="_GoBack"/>
      <w:bookmarkEnd w:id="0"/>
      <w:r w:rsidR="004319B0">
        <w:rPr>
          <w:rFonts w:hint="cs"/>
          <w:rtl/>
          <w:lang w:bidi="fa-IR"/>
        </w:rPr>
        <w:t>چندین سال آینده بسیار امیدوارم.</w:t>
      </w:r>
      <w:r w:rsidR="008C0021">
        <w:rPr>
          <w:rFonts w:hint="cs"/>
          <w:rtl/>
          <w:lang w:bidi="fa-IR"/>
        </w:rPr>
        <w:t xml:space="preserve"> روحیه بسیار پرتلاش و خلاق دارم و امیدوارم که بتوانم خدمتی به بشر کنم.</w:t>
      </w:r>
    </w:p>
    <w:p w14:paraId="3750AC5A" w14:textId="77777777" w:rsidR="00801E9C" w:rsidRPr="00565B06" w:rsidRDefault="00801E9C" w:rsidP="009617C3">
      <w:pPr>
        <w:bidi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20ACFB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CF0D934" w14:textId="77777777" w:rsidR="00A77B4D" w:rsidRPr="00565B06" w:rsidRDefault="00A77B4D" w:rsidP="009617C3">
            <w:pPr>
              <w:pStyle w:val="Icons"/>
              <w:bidi/>
            </w:pPr>
          </w:p>
        </w:tc>
        <w:tc>
          <w:tcPr>
            <w:tcW w:w="8587" w:type="dxa"/>
          </w:tcPr>
          <w:p w14:paraId="2EC977EF" w14:textId="5A53B845" w:rsidR="00A77B4D" w:rsidRPr="00565B06" w:rsidRDefault="009617C3" w:rsidP="009617C3">
            <w:pPr>
              <w:pStyle w:val="Heading1"/>
              <w:bidi/>
              <w:outlineLvl w:val="0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841F600" wp14:editId="358724F5">
                      <wp:simplePos x="0" y="0"/>
                      <wp:positionH relativeFrom="margin">
                        <wp:posOffset>5208905</wp:posOffset>
                      </wp:positionH>
                      <wp:positionV relativeFrom="paragraph">
                        <wp:posOffset>118745</wp:posOffset>
                      </wp:positionV>
                      <wp:extent cx="274320" cy="274320"/>
                      <wp:effectExtent l="0" t="0" r="0" b="0"/>
                      <wp:wrapTight wrapText="bothSides">
                        <wp:wrapPolygon edited="0">
                          <wp:start x="3000" y="0"/>
                          <wp:lineTo x="0" y="3000"/>
                          <wp:lineTo x="0" y="16500"/>
                          <wp:lineTo x="1500" y="19500"/>
                          <wp:lineTo x="18000" y="19500"/>
                          <wp:lineTo x="19500" y="16500"/>
                          <wp:lineTo x="19500" y="4500"/>
                          <wp:lineTo x="18000" y="0"/>
                          <wp:lineTo x="3000" y="0"/>
                        </wp:wrapPolygon>
                      </wp:wrapTight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1F296DC2" id="Education in circle icon" o:spid="_x0000_s1026" alt="Education icon" style="position:absolute;margin-left:410.15pt;margin-top:9.35pt;width:21.6pt;height:21.6pt;z-index:-251656192;mso-position-horizontal-relative:margin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 anchorx="margin"/>
                    </v:group>
                  </w:pict>
                </mc:Fallback>
              </mc:AlternateContent>
            </w:r>
            <w:r w:rsidR="00EB2685">
              <w:rPr>
                <w:rFonts w:hint="cs"/>
                <w:rtl/>
              </w:rPr>
              <w:t>تحصیلات</w:t>
            </w:r>
          </w:p>
        </w:tc>
      </w:tr>
    </w:tbl>
    <w:p w14:paraId="73CF4252" w14:textId="3EB2527F" w:rsidR="007C0E0E" w:rsidRPr="00565B06" w:rsidRDefault="00EC110B" w:rsidP="009617C3">
      <w:pPr>
        <w:pStyle w:val="Heading2"/>
        <w:bidi/>
      </w:pPr>
      <w:r>
        <w:rPr>
          <w:rFonts w:hint="cs"/>
          <w:rtl/>
        </w:rPr>
        <w:t xml:space="preserve"> کارشناسی ارشد </w:t>
      </w:r>
      <w:r w:rsidR="00EB2685">
        <w:rPr>
          <w:rFonts w:hint="cs"/>
          <w:rtl/>
        </w:rPr>
        <w:t xml:space="preserve">مهندسی برق </w:t>
      </w:r>
      <w:r w:rsidR="00EB2685">
        <w:rPr>
          <w:rtl/>
        </w:rPr>
        <w:t>–</w:t>
      </w:r>
      <w:r w:rsidR="00EB2685">
        <w:rPr>
          <w:rFonts w:hint="cs"/>
          <w:rtl/>
        </w:rPr>
        <w:t xml:space="preserve"> مهندسی پزشکی</w:t>
      </w:r>
      <w:r w:rsidR="007C0E0E" w:rsidRPr="00565B06">
        <w:t xml:space="preserve"> | </w:t>
      </w:r>
      <w:r w:rsidR="00EB2685">
        <w:rPr>
          <w:rStyle w:val="Emphasis"/>
          <w:rFonts w:hint="cs"/>
          <w:rtl/>
        </w:rPr>
        <w:t>دانشگاه صنعتی شریف</w:t>
      </w:r>
    </w:p>
    <w:p w14:paraId="71302F63" w14:textId="6C34D3D9" w:rsidR="007C0E0E" w:rsidRPr="00565B06" w:rsidRDefault="00A3392E" w:rsidP="009617C3">
      <w:pPr>
        <w:pStyle w:val="Heading3"/>
        <w:bidi/>
      </w:pPr>
      <w:r>
        <w:rPr>
          <w:rFonts w:hint="cs"/>
          <w:rtl/>
        </w:rPr>
        <w:t>1/7/1398 تا کنون</w:t>
      </w:r>
    </w:p>
    <w:p w14:paraId="6096D396" w14:textId="2E607A5A" w:rsidR="00EC110B" w:rsidRPr="00565B06" w:rsidRDefault="00EF0B84" w:rsidP="00A01DCA">
      <w:pPr>
        <w:bidi/>
      </w:pPr>
      <w:r>
        <w:rPr>
          <w:rFonts w:hint="cs"/>
          <w:rtl/>
        </w:rPr>
        <w:t>پس از گذراندن مقطع لیسانس با ورودی کنکور (رتبه 48) در این زمینه در حال تحصیل هستم.</w:t>
      </w:r>
    </w:p>
    <w:p w14:paraId="15400D9E" w14:textId="4AB0AB06" w:rsidR="00EC110B" w:rsidRPr="00565B06" w:rsidRDefault="00EC110B" w:rsidP="009617C3">
      <w:pPr>
        <w:pStyle w:val="Heading2"/>
        <w:bidi/>
      </w:pPr>
      <w:r>
        <w:rPr>
          <w:rFonts w:hint="cs"/>
          <w:rtl/>
        </w:rPr>
        <w:t xml:space="preserve">کارشناسی مهندسی کامپیوتر </w:t>
      </w:r>
      <w:r>
        <w:rPr>
          <w:rtl/>
        </w:rPr>
        <w:t>–</w:t>
      </w:r>
      <w:r>
        <w:rPr>
          <w:rFonts w:hint="cs"/>
          <w:rtl/>
        </w:rPr>
        <w:t xml:space="preserve"> نرم افزار</w:t>
      </w:r>
      <w:r w:rsidRPr="00565B06">
        <w:t xml:space="preserve">| </w:t>
      </w:r>
      <w:r w:rsidR="009B37AB">
        <w:rPr>
          <w:rFonts w:hint="cs"/>
          <w:rtl/>
        </w:rPr>
        <w:t xml:space="preserve"> </w:t>
      </w:r>
      <w:r>
        <w:rPr>
          <w:rStyle w:val="Emphasis"/>
          <w:rFonts w:hint="cs"/>
          <w:rtl/>
        </w:rPr>
        <w:t>دانشگاه صنعتی امیرکبیر</w:t>
      </w:r>
    </w:p>
    <w:p w14:paraId="55571DFF" w14:textId="77777777" w:rsidR="00EC110B" w:rsidRPr="00565B06" w:rsidRDefault="00A3392E" w:rsidP="009617C3">
      <w:pPr>
        <w:pStyle w:val="Heading3"/>
        <w:bidi/>
      </w:pPr>
      <w:r>
        <w:rPr>
          <w:rFonts w:hint="cs"/>
          <w:rtl/>
        </w:rPr>
        <w:t>1/7/1396 تا کنون</w:t>
      </w:r>
      <w:r w:rsidR="006A1451">
        <w:rPr>
          <w:rFonts w:hint="cs"/>
          <w:rtl/>
        </w:rPr>
        <w:t xml:space="preserve"> </w:t>
      </w:r>
    </w:p>
    <w:p w14:paraId="0A2690F0" w14:textId="18E7CBFC" w:rsidR="00137E33" w:rsidRPr="00565B06" w:rsidRDefault="006A1451" w:rsidP="009617C3">
      <w:pPr>
        <w:bidi/>
      </w:pPr>
      <w:r>
        <w:rPr>
          <w:rFonts w:hint="cs"/>
          <w:rtl/>
        </w:rPr>
        <w:t>در ابتدای ترم 5 کارشناسی خود، با توجه به دارا بودن شرایط ممتازی و استعداد های درخشان، توانستم با رشته نرم افزار کامپیوتر به صورت همزمان با رشته قبلی خود (برق) در این رشته نیز به تحصیل بپردازم.</w:t>
      </w:r>
    </w:p>
    <w:p w14:paraId="0492FDBD" w14:textId="77777777" w:rsidR="00137E33" w:rsidRPr="00565B06" w:rsidRDefault="00137E33" w:rsidP="009617C3">
      <w:pPr>
        <w:pStyle w:val="Heading2"/>
        <w:bidi/>
      </w:pPr>
      <w:r>
        <w:rPr>
          <w:rFonts w:hint="cs"/>
          <w:rtl/>
        </w:rPr>
        <w:t xml:space="preserve">کارشناسی مهندسی برق </w:t>
      </w:r>
      <w:r>
        <w:rPr>
          <w:rtl/>
        </w:rPr>
        <w:t>–</w:t>
      </w:r>
      <w:r>
        <w:rPr>
          <w:rFonts w:hint="cs"/>
          <w:rtl/>
        </w:rPr>
        <w:t xml:space="preserve"> مخابرات سیستم</w:t>
      </w:r>
      <w:r w:rsidRPr="00565B06">
        <w:t xml:space="preserve"> | </w:t>
      </w:r>
      <w:r>
        <w:rPr>
          <w:rStyle w:val="Emphasis"/>
          <w:rFonts w:hint="cs"/>
          <w:rtl/>
        </w:rPr>
        <w:t>دانشگاه صنعتی امیرکبیر</w:t>
      </w:r>
    </w:p>
    <w:p w14:paraId="161CF821" w14:textId="61F9E66F" w:rsidR="00137E33" w:rsidRPr="00565B06" w:rsidRDefault="00A3392E" w:rsidP="009617C3">
      <w:pPr>
        <w:pStyle w:val="Heading3"/>
        <w:bidi/>
      </w:pPr>
      <w:r>
        <w:rPr>
          <w:rFonts w:hint="cs"/>
          <w:rtl/>
        </w:rPr>
        <w:t>1/7/1394 تا 30/6/1398</w:t>
      </w:r>
    </w:p>
    <w:p w14:paraId="7067D3DD" w14:textId="6E25A77D" w:rsidR="00137E33" w:rsidRPr="00565B06" w:rsidRDefault="00127FCF" w:rsidP="009617C3">
      <w:pPr>
        <w:bidi/>
      </w:pPr>
      <w:r>
        <w:rPr>
          <w:rFonts w:hint="cs"/>
          <w:rtl/>
        </w:rPr>
        <w:t>پس از عبور از فیلتر کنکور با رتبه 461، در رشته برق دانشگاه امیرکبیر به ادامه تحصیل پرداختم.</w:t>
      </w:r>
      <w:r w:rsidR="00137E33" w:rsidRPr="00EC110B">
        <w:t xml:space="preserve"> </w:t>
      </w:r>
    </w:p>
    <w:p w14:paraId="5A37C93C" w14:textId="70FA15C0" w:rsidR="00137E33" w:rsidRPr="00565B06" w:rsidRDefault="00137E33" w:rsidP="009617C3">
      <w:pPr>
        <w:pStyle w:val="Heading2"/>
        <w:bidi/>
      </w:pPr>
      <w:r>
        <w:rPr>
          <w:rFonts w:hint="cs"/>
          <w:rtl/>
        </w:rPr>
        <w:t xml:space="preserve">دبیرستان (دیپلم) </w:t>
      </w:r>
      <w:r>
        <w:rPr>
          <w:rtl/>
        </w:rPr>
        <w:t>–</w:t>
      </w:r>
      <w:r>
        <w:rPr>
          <w:rFonts w:hint="cs"/>
          <w:rtl/>
        </w:rPr>
        <w:t xml:space="preserve"> ریاضی</w:t>
      </w:r>
      <w:r w:rsidRPr="00565B06">
        <w:t xml:space="preserve">| </w:t>
      </w:r>
      <w:r>
        <w:rPr>
          <w:rStyle w:val="Emphasis"/>
          <w:rFonts w:hint="cs"/>
          <w:rtl/>
        </w:rPr>
        <w:t>مدرسه غیردولتی کمال</w:t>
      </w:r>
    </w:p>
    <w:p w14:paraId="292FD7B1" w14:textId="77777777" w:rsidR="00137E33" w:rsidRPr="00565B06" w:rsidRDefault="00A3392E" w:rsidP="009617C3">
      <w:pPr>
        <w:pStyle w:val="Heading3"/>
        <w:bidi/>
      </w:pPr>
      <w:r>
        <w:rPr>
          <w:rFonts w:hint="cs"/>
          <w:rtl/>
        </w:rPr>
        <w:t>1/7/1390 تا 30/4/1394</w:t>
      </w:r>
    </w:p>
    <w:p w14:paraId="2B72736C" w14:textId="358F6AE9" w:rsidR="00137E33" w:rsidRPr="00565B06" w:rsidRDefault="00A01DCA" w:rsidP="0075282D">
      <w:pPr>
        <w:bidi/>
      </w:pPr>
      <w:r>
        <w:rPr>
          <w:rFonts w:hint="cs"/>
          <w:rtl/>
        </w:rPr>
        <w:t>در امتحانات نهایی سراسری در این دبیرستان معدل 19.88 را بدست آوردم.</w:t>
      </w:r>
      <w:r w:rsidR="00137E33" w:rsidRPr="00EC110B"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617C3" w:rsidRPr="00565B06" w14:paraId="7A957E6A" w14:textId="77777777" w:rsidTr="00502729">
        <w:tc>
          <w:tcPr>
            <w:tcW w:w="720" w:type="dxa"/>
            <w:tcMar>
              <w:right w:w="216" w:type="dxa"/>
            </w:tcMar>
            <w:vAlign w:val="bottom"/>
          </w:tcPr>
          <w:p w14:paraId="60C2D312" w14:textId="77777777" w:rsidR="009617C3" w:rsidRPr="00565B06" w:rsidRDefault="009617C3" w:rsidP="009617C3">
            <w:pPr>
              <w:pStyle w:val="Icons"/>
              <w:bidi/>
            </w:pPr>
          </w:p>
        </w:tc>
        <w:tc>
          <w:tcPr>
            <w:tcW w:w="8587" w:type="dxa"/>
          </w:tcPr>
          <w:p w14:paraId="2D283567" w14:textId="7397F275" w:rsidR="009617C3" w:rsidRPr="00565B06" w:rsidRDefault="009617C3" w:rsidP="009617C3">
            <w:pPr>
              <w:pStyle w:val="Heading1"/>
              <w:bidi/>
              <w:outlineLvl w:val="0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CA1A55F" wp14:editId="0051E33D">
                      <wp:simplePos x="0" y="0"/>
                      <wp:positionH relativeFrom="column">
                        <wp:posOffset>5208905</wp:posOffset>
                      </wp:positionH>
                      <wp:positionV relativeFrom="paragraph">
                        <wp:posOffset>106680</wp:posOffset>
                      </wp:positionV>
                      <wp:extent cx="274320" cy="274320"/>
                      <wp:effectExtent l="0" t="0" r="0" b="0"/>
                      <wp:wrapSquare wrapText="bothSides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72214AA" id="Skills in circle icon" o:spid="_x0000_s1026" alt="Skills icon" style="position:absolute;margin-left:410.15pt;margin-top:8.4pt;width:21.6pt;height:21.6pt;z-index:25165926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hint="cs"/>
                <w:rtl/>
              </w:rPr>
              <w:t>مهارت ها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9617C3" w:rsidRPr="00565B06" w14:paraId="5E1979F8" w14:textId="77777777" w:rsidTr="009617C3">
        <w:tc>
          <w:tcPr>
            <w:tcW w:w="8640" w:type="dxa"/>
            <w:gridSpan w:val="2"/>
            <w:shd w:val="clear" w:color="auto" w:fill="E5D6EB" w:themeFill="accent1" w:themeFillTint="33"/>
          </w:tcPr>
          <w:p w14:paraId="541FAC15" w14:textId="72D1897F" w:rsidR="009617C3" w:rsidRDefault="009617C3" w:rsidP="009617C3">
            <w:pPr>
              <w:pStyle w:val="ListBullet"/>
              <w:numPr>
                <w:ilvl w:val="0"/>
                <w:numId w:val="0"/>
              </w:numPr>
              <w:bidi/>
              <w:ind w:left="360"/>
            </w:pPr>
            <w:r>
              <w:rPr>
                <w:rFonts w:hint="cs"/>
                <w:rtl/>
              </w:rPr>
              <w:t>مهارت های کامپیوتری</w:t>
            </w:r>
          </w:p>
        </w:tc>
      </w:tr>
      <w:tr w:rsidR="009617C3" w:rsidRPr="00565B06" w14:paraId="3867DF19" w14:textId="77777777" w:rsidTr="00502729">
        <w:tc>
          <w:tcPr>
            <w:tcW w:w="4320" w:type="dxa"/>
          </w:tcPr>
          <w:p w14:paraId="1268FEDB" w14:textId="0648A6C7" w:rsidR="009617C3" w:rsidRDefault="0075282D" w:rsidP="009617C3">
            <w:pPr>
              <w:pStyle w:val="ListBullet"/>
              <w:bidi/>
              <w:spacing w:after="80"/>
            </w:pPr>
            <w:r>
              <w:t>C++ / C</w:t>
            </w:r>
          </w:p>
          <w:p w14:paraId="6105D047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Makefile</w:t>
            </w:r>
            <w:proofErr w:type="spellEnd"/>
            <w:r>
              <w:t xml:space="preserve"> – g++</w:t>
            </w:r>
          </w:p>
          <w:p w14:paraId="371420E4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Multi-threading</w:t>
            </w:r>
          </w:p>
          <w:p w14:paraId="1A3E904A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Multi-process</w:t>
            </w:r>
          </w:p>
          <w:p w14:paraId="6D3228F8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Standard library</w:t>
            </w:r>
          </w:p>
          <w:p w14:paraId="385A93E0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Socket programming</w:t>
            </w:r>
          </w:p>
          <w:p w14:paraId="05E7D3DE" w14:textId="3759160C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Matlab-APi</w:t>
            </w:r>
            <w:proofErr w:type="spellEnd"/>
            <w:r>
              <w:t xml:space="preserve"> (</w:t>
            </w:r>
            <w:proofErr w:type="spellStart"/>
            <w:r>
              <w:t>mex</w:t>
            </w:r>
            <w:proofErr w:type="spellEnd"/>
            <w:r>
              <w:t>)</w:t>
            </w:r>
          </w:p>
          <w:p w14:paraId="6FAF9656" w14:textId="03209A39" w:rsidR="004F7A39" w:rsidRDefault="004F7A39" w:rsidP="004F7A39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QT</w:t>
            </w:r>
          </w:p>
          <w:p w14:paraId="29B796CF" w14:textId="77777777" w:rsidR="00BA34A6" w:rsidRDefault="00BA34A6" w:rsidP="00BA34A6">
            <w:pPr>
              <w:pStyle w:val="ListBullet"/>
              <w:bidi/>
            </w:pPr>
            <w:r>
              <w:t>OS</w:t>
            </w:r>
          </w:p>
          <w:p w14:paraId="03214EA8" w14:textId="77777777" w:rsidR="00BA34A6" w:rsidRDefault="00BA34A6" w:rsidP="00BA34A6">
            <w:pPr>
              <w:pStyle w:val="ListBullet"/>
              <w:numPr>
                <w:ilvl w:val="1"/>
                <w:numId w:val="14"/>
              </w:numPr>
              <w:bidi/>
            </w:pPr>
            <w:r>
              <w:t>Windows</w:t>
            </w:r>
          </w:p>
          <w:p w14:paraId="2FD33323" w14:textId="77777777" w:rsidR="00BA34A6" w:rsidRDefault="00BA34A6" w:rsidP="00BA34A6">
            <w:pPr>
              <w:pStyle w:val="ListBullet"/>
              <w:numPr>
                <w:ilvl w:val="1"/>
                <w:numId w:val="14"/>
              </w:numPr>
              <w:bidi/>
            </w:pPr>
            <w:proofErr w:type="spellStart"/>
            <w:r>
              <w:t>linux</w:t>
            </w:r>
            <w:proofErr w:type="spellEnd"/>
          </w:p>
          <w:p w14:paraId="545D90B8" w14:textId="77777777" w:rsidR="0075282D" w:rsidRDefault="0075282D" w:rsidP="0075282D">
            <w:pPr>
              <w:pStyle w:val="ListBullet"/>
              <w:numPr>
                <w:ilvl w:val="0"/>
                <w:numId w:val="0"/>
              </w:numPr>
              <w:bidi/>
              <w:ind w:left="360" w:hanging="360"/>
            </w:pPr>
          </w:p>
          <w:p w14:paraId="2485CCDF" w14:textId="77777777" w:rsidR="009617C3" w:rsidRDefault="0075282D" w:rsidP="009617C3">
            <w:pPr>
              <w:pStyle w:val="ListBullet"/>
              <w:bidi/>
              <w:spacing w:after="80"/>
            </w:pPr>
            <w:r>
              <w:t>Courses</w:t>
            </w:r>
          </w:p>
          <w:p w14:paraId="3C113B50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rPr>
                <w:rFonts w:hint="cs"/>
                <w:rtl/>
              </w:rPr>
              <w:t>شبکه های کامپیوتری و مخابرات داده</w:t>
            </w:r>
          </w:p>
          <w:p w14:paraId="7C1D3DA8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rPr>
                <w:rFonts w:hint="cs"/>
                <w:rtl/>
              </w:rPr>
              <w:t>ساختمان داده و طراحی الگوریتم ها</w:t>
            </w:r>
          </w:p>
          <w:p w14:paraId="08D34ED2" w14:textId="77777777" w:rsidR="0075282D" w:rsidRDefault="009E77E1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rPr>
                <w:rFonts w:hint="cs"/>
                <w:rtl/>
              </w:rPr>
              <w:t>طراحی الگوریتم</w:t>
            </w:r>
          </w:p>
          <w:p w14:paraId="2D837A46" w14:textId="77777777" w:rsidR="009E77E1" w:rsidRDefault="009E77E1" w:rsidP="009E77E1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rPr>
                <w:rFonts w:hint="cs"/>
                <w:rtl/>
              </w:rPr>
              <w:t>پایگاه داده</w:t>
            </w:r>
          </w:p>
          <w:p w14:paraId="27F69ACF" w14:textId="77777777" w:rsidR="0007268A" w:rsidRPr="00565B06" w:rsidRDefault="0007268A" w:rsidP="0007268A">
            <w:pPr>
              <w:pStyle w:val="ListBullet"/>
              <w:bidi/>
            </w:pPr>
            <w:r>
              <w:rPr>
                <w:rFonts w:hint="cs"/>
                <w:rtl/>
              </w:rPr>
              <w:t>یادگیری ماشین و یادگیری تقویتی</w:t>
            </w:r>
            <w:r w:rsidR="00842929">
              <w:rPr>
                <w:rFonts w:hint="cs"/>
                <w:rtl/>
              </w:rPr>
              <w:t xml:space="preserve"> و شبکه های مصنوعی</w:t>
            </w:r>
          </w:p>
        </w:tc>
        <w:tc>
          <w:tcPr>
            <w:tcW w:w="4320" w:type="dxa"/>
            <w:tcMar>
              <w:left w:w="576" w:type="dxa"/>
            </w:tcMar>
          </w:tcPr>
          <w:p w14:paraId="3A9DC6B3" w14:textId="70BE84A7" w:rsidR="009617C3" w:rsidRDefault="00026D32" w:rsidP="009617C3">
            <w:pPr>
              <w:pStyle w:val="ListBullet"/>
              <w:bidi/>
              <w:spacing w:after="80"/>
            </w:pPr>
            <w:r>
              <w:lastRenderedPageBreak/>
              <w:t>Python</w:t>
            </w:r>
          </w:p>
          <w:p w14:paraId="51DC9027" w14:textId="77777777" w:rsidR="00026D32" w:rsidRDefault="00026D32" w:rsidP="00026D32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Multi-threading</w:t>
            </w:r>
          </w:p>
          <w:p w14:paraId="1592FAD1" w14:textId="77777777" w:rsidR="00026D32" w:rsidRDefault="00026D32" w:rsidP="00026D32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Multi-process</w:t>
            </w:r>
          </w:p>
          <w:p w14:paraId="42ACE4D0" w14:textId="51E075CE" w:rsidR="00026D32" w:rsidRDefault="00026D32" w:rsidP="00026D32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Skimage-cv2-</w:t>
            </w:r>
            <w:r w:rsidR="0075282D">
              <w:t>matplotlib-numpy-pandas-os</w:t>
            </w:r>
          </w:p>
          <w:p w14:paraId="7DD2E4F0" w14:textId="1B183A4F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Tensorflow-keras-pytorch</w:t>
            </w:r>
            <w:proofErr w:type="spellEnd"/>
          </w:p>
          <w:p w14:paraId="1EA5C22D" w14:textId="0ACB3AF5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Socket programming</w:t>
            </w:r>
          </w:p>
          <w:p w14:paraId="5816FCE8" w14:textId="725AB2D6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Dll</w:t>
            </w:r>
            <w:proofErr w:type="spellEnd"/>
            <w:r>
              <w:t xml:space="preserve"> – </w:t>
            </w:r>
            <w:proofErr w:type="spellStart"/>
            <w:r>
              <w:t>cython</w:t>
            </w:r>
            <w:proofErr w:type="spellEnd"/>
          </w:p>
          <w:p w14:paraId="04F131D8" w14:textId="5278E3F6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Matlab</w:t>
            </w:r>
            <w:proofErr w:type="spellEnd"/>
            <w:r>
              <w:t>-engine</w:t>
            </w:r>
          </w:p>
          <w:p w14:paraId="3411CB9D" w14:textId="6C01056C" w:rsidR="0075282D" w:rsidRDefault="009E77E1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gym – stable-baseline</w:t>
            </w:r>
          </w:p>
          <w:p w14:paraId="05B4A7F8" w14:textId="6908E43F" w:rsidR="004F7A39" w:rsidRDefault="004F7A39" w:rsidP="004F7A39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PyQt5</w:t>
            </w:r>
          </w:p>
          <w:p w14:paraId="29BD1CF4" w14:textId="77777777" w:rsidR="00784F51" w:rsidRPr="00565B06" w:rsidRDefault="00784F51" w:rsidP="00784F51">
            <w:pPr>
              <w:pStyle w:val="ListBullet"/>
              <w:numPr>
                <w:ilvl w:val="0"/>
                <w:numId w:val="0"/>
              </w:numPr>
              <w:bidi/>
              <w:spacing w:after="80"/>
              <w:ind w:left="720"/>
            </w:pPr>
          </w:p>
          <w:p w14:paraId="570C8B17" w14:textId="77777777" w:rsidR="009617C3" w:rsidRPr="00565B06" w:rsidRDefault="0075282D" w:rsidP="009617C3">
            <w:pPr>
              <w:pStyle w:val="ListBullet"/>
              <w:bidi/>
              <w:spacing w:after="80"/>
            </w:pPr>
            <w:r>
              <w:t>web developing</w:t>
            </w:r>
          </w:p>
          <w:p w14:paraId="1740D204" w14:textId="77777777" w:rsidR="009617C3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r>
              <w:t>Html</w:t>
            </w:r>
          </w:p>
          <w:p w14:paraId="2CC5A312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Css</w:t>
            </w:r>
            <w:proofErr w:type="spellEnd"/>
          </w:p>
          <w:p w14:paraId="350DA52F" w14:textId="77777777" w:rsidR="0075282D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Js</w:t>
            </w:r>
            <w:proofErr w:type="spellEnd"/>
            <w:r>
              <w:t xml:space="preserve"> / </w:t>
            </w:r>
            <w:proofErr w:type="spellStart"/>
            <w:r>
              <w:t>jquery</w:t>
            </w:r>
            <w:proofErr w:type="spellEnd"/>
          </w:p>
          <w:p w14:paraId="6786C607" w14:textId="77777777" w:rsidR="0075282D" w:rsidRPr="00565B06" w:rsidRDefault="0075282D" w:rsidP="0075282D">
            <w:pPr>
              <w:pStyle w:val="ListBullet"/>
              <w:numPr>
                <w:ilvl w:val="1"/>
                <w:numId w:val="14"/>
              </w:numPr>
              <w:bidi/>
              <w:spacing w:after="80"/>
            </w:pPr>
            <w:proofErr w:type="spellStart"/>
            <w:r>
              <w:t>php</w:t>
            </w:r>
            <w:proofErr w:type="spellEnd"/>
          </w:p>
        </w:tc>
      </w:tr>
      <w:tr w:rsidR="009617C3" w:rsidRPr="00565B06" w14:paraId="3F99CE2F" w14:textId="77777777" w:rsidTr="009617C3">
        <w:tc>
          <w:tcPr>
            <w:tcW w:w="8640" w:type="dxa"/>
            <w:gridSpan w:val="2"/>
            <w:shd w:val="clear" w:color="auto" w:fill="E5D6EB" w:themeFill="accent1" w:themeFillTint="33"/>
          </w:tcPr>
          <w:p w14:paraId="03E692C9" w14:textId="77777777" w:rsidR="009617C3" w:rsidRDefault="009617C3" w:rsidP="009617C3">
            <w:pPr>
              <w:pStyle w:val="ListBullet"/>
              <w:numPr>
                <w:ilvl w:val="0"/>
                <w:numId w:val="0"/>
              </w:numPr>
              <w:bidi/>
              <w:ind w:left="360"/>
            </w:pPr>
            <w:r>
              <w:rPr>
                <w:rFonts w:hint="cs"/>
                <w:rtl/>
              </w:rPr>
              <w:lastRenderedPageBreak/>
              <w:t>مهارت های برقی</w:t>
            </w:r>
          </w:p>
        </w:tc>
      </w:tr>
      <w:tr w:rsidR="009617C3" w:rsidRPr="00565B06" w14:paraId="5A222158" w14:textId="77777777" w:rsidTr="00502729">
        <w:tc>
          <w:tcPr>
            <w:tcW w:w="4320" w:type="dxa"/>
          </w:tcPr>
          <w:p w14:paraId="0A87BE83" w14:textId="77777777" w:rsidR="009617C3" w:rsidRDefault="00AA202C" w:rsidP="009617C3">
            <w:pPr>
              <w:pStyle w:val="ListBullet"/>
              <w:bidi/>
            </w:pPr>
            <w:r>
              <w:rPr>
                <w:rFonts w:hint="cs"/>
                <w:rtl/>
                <w:lang w:bidi="fa-IR"/>
              </w:rPr>
              <w:t>نرم افزار های مخابراتی</w:t>
            </w:r>
          </w:p>
          <w:p w14:paraId="14A46E7A" w14:textId="77777777" w:rsidR="00AA202C" w:rsidRDefault="00AA202C" w:rsidP="00AA202C">
            <w:pPr>
              <w:pStyle w:val="ListBullet"/>
              <w:numPr>
                <w:ilvl w:val="1"/>
                <w:numId w:val="14"/>
              </w:numPr>
              <w:bidi/>
            </w:pPr>
            <w:proofErr w:type="spellStart"/>
            <w:r>
              <w:t>Matlab</w:t>
            </w:r>
            <w:proofErr w:type="spellEnd"/>
            <w:r>
              <w:t xml:space="preserve"> – Simulink</w:t>
            </w:r>
          </w:p>
          <w:p w14:paraId="032EEB5B" w14:textId="77777777" w:rsidR="00AA202C" w:rsidRDefault="00AA202C" w:rsidP="00AA202C">
            <w:pPr>
              <w:pStyle w:val="ListBullet"/>
              <w:numPr>
                <w:ilvl w:val="1"/>
                <w:numId w:val="14"/>
              </w:numPr>
              <w:bidi/>
            </w:pPr>
            <w:r>
              <w:t>Gnu radio</w:t>
            </w:r>
          </w:p>
        </w:tc>
        <w:tc>
          <w:tcPr>
            <w:tcW w:w="4320" w:type="dxa"/>
            <w:tcMar>
              <w:left w:w="576" w:type="dxa"/>
            </w:tcMar>
          </w:tcPr>
          <w:p w14:paraId="3A07BBE7" w14:textId="77777777" w:rsidR="009617C3" w:rsidRDefault="00BA34A6" w:rsidP="009617C3">
            <w:pPr>
              <w:pStyle w:val="ListBullet"/>
              <w:bidi/>
            </w:pPr>
            <w:r>
              <w:rPr>
                <w:rFonts w:hint="cs"/>
                <w:rtl/>
              </w:rPr>
              <w:t xml:space="preserve">نرم افزار </w:t>
            </w:r>
            <w:r>
              <w:rPr>
                <w:rFonts w:hint="cs"/>
                <w:rtl/>
                <w:lang w:bidi="fa-IR"/>
              </w:rPr>
              <w:t>های الکترونیکی:</w:t>
            </w:r>
          </w:p>
          <w:p w14:paraId="55C06F73" w14:textId="77777777" w:rsidR="00BA34A6" w:rsidRDefault="00BA34A6" w:rsidP="00BA34A6">
            <w:pPr>
              <w:pStyle w:val="ListBullet"/>
              <w:numPr>
                <w:ilvl w:val="1"/>
                <w:numId w:val="14"/>
              </w:numPr>
              <w:bidi/>
            </w:pPr>
            <w:r>
              <w:rPr>
                <w:lang w:bidi="fa-IR"/>
              </w:rPr>
              <w:t>Proteus</w:t>
            </w:r>
          </w:p>
          <w:p w14:paraId="52807A26" w14:textId="77777777" w:rsidR="00BA34A6" w:rsidRDefault="00BA34A6" w:rsidP="00BA34A6">
            <w:pPr>
              <w:pStyle w:val="ListBullet"/>
              <w:numPr>
                <w:ilvl w:val="1"/>
                <w:numId w:val="14"/>
              </w:numPr>
              <w:bidi/>
            </w:pPr>
            <w:r>
              <w:t>ADS</w:t>
            </w:r>
          </w:p>
          <w:p w14:paraId="25DAE8CF" w14:textId="77777777" w:rsidR="00BA34A6" w:rsidRDefault="00BA34A6" w:rsidP="00BA34A6">
            <w:pPr>
              <w:pStyle w:val="ListBullet"/>
              <w:numPr>
                <w:ilvl w:val="1"/>
                <w:numId w:val="14"/>
              </w:numPr>
              <w:bidi/>
            </w:pPr>
            <w:proofErr w:type="spellStart"/>
            <w:r>
              <w:t>Hspice</w:t>
            </w:r>
            <w:proofErr w:type="spellEnd"/>
          </w:p>
        </w:tc>
      </w:tr>
      <w:tr w:rsidR="009617C3" w:rsidRPr="00565B06" w14:paraId="0D688B1D" w14:textId="77777777" w:rsidTr="00502729">
        <w:tc>
          <w:tcPr>
            <w:tcW w:w="4320" w:type="dxa"/>
          </w:tcPr>
          <w:p w14:paraId="6A660622" w14:textId="77777777" w:rsidR="009617C3" w:rsidRDefault="00AA202C" w:rsidP="009617C3">
            <w:pPr>
              <w:pStyle w:val="ListBullet"/>
              <w:bidi/>
            </w:pPr>
            <w:r>
              <w:rPr>
                <w:rFonts w:hint="cs"/>
                <w:rtl/>
                <w:lang w:bidi="fa-IR"/>
              </w:rPr>
              <w:t>سخت افزار ها:</w:t>
            </w:r>
          </w:p>
          <w:p w14:paraId="67062608" w14:textId="77777777" w:rsidR="00AA202C" w:rsidRDefault="00AA202C" w:rsidP="00AA202C">
            <w:pPr>
              <w:pStyle w:val="ListBullet"/>
              <w:numPr>
                <w:ilvl w:val="1"/>
                <w:numId w:val="14"/>
              </w:numPr>
              <w:bidi/>
            </w:pPr>
            <w:r>
              <w:t>AVR</w:t>
            </w:r>
          </w:p>
          <w:p w14:paraId="71EDFF62" w14:textId="77777777" w:rsidR="00AA202C" w:rsidRDefault="00AA202C" w:rsidP="00AA202C">
            <w:pPr>
              <w:pStyle w:val="ListBullet"/>
              <w:numPr>
                <w:ilvl w:val="1"/>
                <w:numId w:val="14"/>
              </w:numPr>
              <w:bidi/>
            </w:pPr>
            <w:r>
              <w:t>DSP</w:t>
            </w:r>
          </w:p>
          <w:p w14:paraId="526B43D1" w14:textId="77777777" w:rsidR="00AA202C" w:rsidRDefault="00AA202C" w:rsidP="00AA202C">
            <w:pPr>
              <w:pStyle w:val="ListBullet"/>
              <w:numPr>
                <w:ilvl w:val="1"/>
                <w:numId w:val="14"/>
              </w:numPr>
              <w:bidi/>
            </w:pPr>
            <w:r>
              <w:t>FPGA</w:t>
            </w:r>
          </w:p>
        </w:tc>
        <w:tc>
          <w:tcPr>
            <w:tcW w:w="4320" w:type="dxa"/>
            <w:tcMar>
              <w:left w:w="576" w:type="dxa"/>
            </w:tcMar>
          </w:tcPr>
          <w:p w14:paraId="78159472" w14:textId="77777777" w:rsidR="009617C3" w:rsidRDefault="00BA34A6" w:rsidP="009617C3">
            <w:pPr>
              <w:pStyle w:val="ListBullet"/>
              <w:bidi/>
            </w:pPr>
            <w:r>
              <w:rPr>
                <w:rFonts w:hint="cs"/>
                <w:rtl/>
                <w:lang w:bidi="fa-IR"/>
              </w:rPr>
              <w:t>نرم افزار های میدانی</w:t>
            </w:r>
          </w:p>
          <w:p w14:paraId="6EECCC5A" w14:textId="77777777" w:rsidR="00BA34A6" w:rsidRDefault="00046F8D" w:rsidP="00BA34A6">
            <w:pPr>
              <w:pStyle w:val="ListBullet"/>
              <w:numPr>
                <w:ilvl w:val="1"/>
                <w:numId w:val="14"/>
              </w:numPr>
              <w:bidi/>
            </w:pPr>
            <w:r>
              <w:t>CST</w:t>
            </w:r>
          </w:p>
        </w:tc>
      </w:tr>
    </w:tbl>
    <w:p w14:paraId="7EAD9918" w14:textId="77777777" w:rsidR="007C0E0E" w:rsidRPr="00565B06" w:rsidRDefault="007C0E0E" w:rsidP="009617C3">
      <w:pPr>
        <w:bidi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7B4F086" w14:textId="77777777" w:rsidTr="009617C3">
        <w:tc>
          <w:tcPr>
            <w:tcW w:w="725" w:type="dxa"/>
            <w:tcMar>
              <w:right w:w="216" w:type="dxa"/>
            </w:tcMar>
            <w:vAlign w:val="bottom"/>
          </w:tcPr>
          <w:p w14:paraId="64D72B72" w14:textId="77777777" w:rsidR="005E088C" w:rsidRPr="00565B06" w:rsidRDefault="005E088C" w:rsidP="009617C3">
            <w:pPr>
              <w:pStyle w:val="Icons"/>
              <w:bidi/>
            </w:pPr>
          </w:p>
        </w:tc>
        <w:tc>
          <w:tcPr>
            <w:tcW w:w="8649" w:type="dxa"/>
          </w:tcPr>
          <w:p w14:paraId="2DAAACD3" w14:textId="77777777" w:rsidR="005E088C" w:rsidRPr="00565B06" w:rsidRDefault="009B37AB" w:rsidP="009617C3">
            <w:pPr>
              <w:pStyle w:val="Heading1"/>
              <w:bidi/>
              <w:outlineLvl w:val="0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08757B3" wp14:editId="433C653D">
                      <wp:simplePos x="0" y="0"/>
                      <wp:positionH relativeFrom="column">
                        <wp:posOffset>5216525</wp:posOffset>
                      </wp:positionH>
                      <wp:positionV relativeFrom="paragraph">
                        <wp:posOffset>121920</wp:posOffset>
                      </wp:positionV>
                      <wp:extent cx="274320" cy="274320"/>
                      <wp:effectExtent l="0" t="0" r="0" b="0"/>
                      <wp:wrapSquare wrapText="bothSides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5700A638" id="Experience in circle icon" o:spid="_x0000_s1026" alt="Experience icon" style="position:absolute;margin-left:410.75pt;margin-top:9.6pt;width:21.6pt;height:21.6pt;z-index:-25165414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type="square"/>
                    </v:group>
                  </w:pict>
                </mc:Fallback>
              </mc:AlternateContent>
            </w:r>
            <w:r w:rsidR="00EC110B">
              <w:rPr>
                <w:rFonts w:hint="cs"/>
                <w:rtl/>
              </w:rPr>
              <w:t>تجربیات</w:t>
            </w:r>
          </w:p>
        </w:tc>
      </w:tr>
    </w:tbl>
    <w:p w14:paraId="437BFE4D" w14:textId="77777777" w:rsidR="009617C3" w:rsidRPr="00565B06" w:rsidRDefault="009617C3" w:rsidP="009617C3">
      <w:pPr>
        <w:pStyle w:val="Heading2"/>
        <w:bidi/>
      </w:pPr>
      <w:r>
        <w:rPr>
          <w:rFonts w:hint="cs"/>
          <w:rtl/>
          <w:lang w:bidi="fa-IR"/>
        </w:rPr>
        <w:t>سرگروه مخابرات تیم</w:t>
      </w:r>
      <w:r w:rsidR="00243E3D">
        <w:rPr>
          <w:rFonts w:hint="cs"/>
          <w:rtl/>
          <w:lang w:bidi="fa-IR"/>
        </w:rPr>
        <w:t xml:space="preserve"> ماهواره </w:t>
      </w:r>
      <w:proofErr w:type="spellStart"/>
      <w:r w:rsidR="00243E3D">
        <w:rPr>
          <w:lang w:bidi="fa-IR"/>
        </w:rPr>
        <w:t>CanSat</w:t>
      </w:r>
      <w:proofErr w:type="spellEnd"/>
      <w:r w:rsidR="00243E3D">
        <w:rPr>
          <w:rFonts w:hint="cs"/>
          <w:rtl/>
          <w:lang w:bidi="fa-IR"/>
        </w:rPr>
        <w:t xml:space="preserve"> امیرکبیر</w:t>
      </w:r>
      <w:r>
        <w:rPr>
          <w:rFonts w:hint="cs"/>
          <w:rtl/>
          <w:lang w:bidi="fa-IR"/>
        </w:rPr>
        <w:t xml:space="preserve"> </w:t>
      </w:r>
      <w:r w:rsidRPr="00565B06">
        <w:t xml:space="preserve">| </w:t>
      </w:r>
      <w:r w:rsidR="00D45228">
        <w:rPr>
          <w:rStyle w:val="Emphasis"/>
          <w:rFonts w:hint="cs"/>
          <w:rtl/>
        </w:rPr>
        <w:t xml:space="preserve"> دانشکده هوافضا دانشگاه</w:t>
      </w:r>
      <w:r w:rsidR="00115898">
        <w:rPr>
          <w:rStyle w:val="Emphasis"/>
          <w:rFonts w:hint="cs"/>
          <w:rtl/>
        </w:rPr>
        <w:t xml:space="preserve"> صنعتی</w:t>
      </w:r>
      <w:r w:rsidR="00D45228">
        <w:rPr>
          <w:rStyle w:val="Emphasis"/>
          <w:rFonts w:hint="cs"/>
          <w:rtl/>
        </w:rPr>
        <w:t xml:space="preserve"> امیرکبیر</w:t>
      </w:r>
    </w:p>
    <w:p w14:paraId="06D79D9A" w14:textId="77777777" w:rsidR="009617C3" w:rsidRPr="00565B06" w:rsidRDefault="00EC59FA" w:rsidP="009617C3">
      <w:pPr>
        <w:pStyle w:val="Heading3"/>
        <w:bidi/>
      </w:pPr>
      <w:r>
        <w:rPr>
          <w:rFonts w:hint="cs"/>
          <w:rtl/>
        </w:rPr>
        <w:t>زمستان</w:t>
      </w:r>
      <w:r w:rsidR="00243E3D">
        <w:rPr>
          <w:rFonts w:hint="cs"/>
          <w:rtl/>
        </w:rPr>
        <w:t xml:space="preserve"> 9</w:t>
      </w:r>
      <w:r>
        <w:rPr>
          <w:rFonts w:hint="cs"/>
          <w:rtl/>
        </w:rPr>
        <w:t>7</w:t>
      </w:r>
    </w:p>
    <w:p w14:paraId="18C5D751" w14:textId="77777777" w:rsidR="009617C3" w:rsidRPr="00565B06" w:rsidRDefault="00EC59FA" w:rsidP="009617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همه ساله دانشگاه های سراسر دنیا از جمله دانشگاه امیرکبیر در مسابقات </w:t>
      </w:r>
      <w:proofErr w:type="spellStart"/>
      <w:r>
        <w:rPr>
          <w:lang w:bidi="fa-IR"/>
        </w:rPr>
        <w:t>cansat</w:t>
      </w:r>
      <w:proofErr w:type="spellEnd"/>
      <w:r>
        <w:rPr>
          <w:rFonts w:hint="cs"/>
          <w:rtl/>
          <w:lang w:bidi="fa-IR"/>
        </w:rPr>
        <w:t xml:space="preserve">  شرکت دارند. </w:t>
      </w:r>
      <w:r w:rsidR="000C6343">
        <w:rPr>
          <w:rFonts w:hint="cs"/>
          <w:rtl/>
          <w:lang w:bidi="fa-IR"/>
        </w:rPr>
        <w:t>در سال 97 نیز مانند دیگر سال ها دانشگاه امیرکبیر تیمی به سرپرستی دکتر رئیسی تشکیل شد که بخش مخابرات آن به من سپرده شده بود.</w:t>
      </w:r>
    </w:p>
    <w:p w14:paraId="78E20501" w14:textId="77777777" w:rsidR="009617C3" w:rsidRPr="00565B06" w:rsidRDefault="009617C3" w:rsidP="009617C3">
      <w:pPr>
        <w:pStyle w:val="Heading2"/>
        <w:bidi/>
      </w:pP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کارآموزی</w:t>
      </w:r>
      <w:r w:rsidRPr="00565B06">
        <w:t xml:space="preserve">| </w:t>
      </w:r>
      <w:r>
        <w:rPr>
          <w:rStyle w:val="Emphasis"/>
          <w:rFonts w:hint="cs"/>
          <w:rtl/>
        </w:rPr>
        <w:t>مرکز ارتباطات پیشرو خاورمیانه</w:t>
      </w:r>
    </w:p>
    <w:p w14:paraId="11E6FB9D" w14:textId="77777777" w:rsidR="009617C3" w:rsidRPr="00565B06" w:rsidRDefault="00763421" w:rsidP="009617C3">
      <w:pPr>
        <w:pStyle w:val="Heading3"/>
        <w:bidi/>
      </w:pPr>
      <w:r>
        <w:rPr>
          <w:rFonts w:hint="cs"/>
          <w:rtl/>
        </w:rPr>
        <w:t>تابستان 97</w:t>
      </w:r>
    </w:p>
    <w:p w14:paraId="654F8070" w14:textId="77777777" w:rsidR="009617C3" w:rsidRDefault="004D741D" w:rsidP="009617C3">
      <w:pPr>
        <w:bidi/>
        <w:rPr>
          <w:rtl/>
          <w:lang w:bidi="fa-IR"/>
        </w:rPr>
      </w:pPr>
      <w:r>
        <w:rPr>
          <w:rFonts w:hint="cs"/>
          <w:rtl/>
        </w:rPr>
        <w:t xml:space="preserve">بین ترم 6 و 7 به عنوان کارآموز در این شرکت فعالیت خود را آغاز کردم. این فعالیت ها پیرامون برد سخت افزاری </w:t>
      </w:r>
      <w:r>
        <w:t>DSP</w:t>
      </w:r>
      <w:r>
        <w:rPr>
          <w:rFonts w:hint="cs"/>
          <w:rtl/>
          <w:lang w:bidi="fa-IR"/>
        </w:rPr>
        <w:t xml:space="preserve"> و کتابخانه قدرتمند </w:t>
      </w:r>
      <w:proofErr w:type="spellStart"/>
      <w:r>
        <w:rPr>
          <w:lang w:bidi="fa-IR"/>
        </w:rPr>
        <w:t>OpenCV</w:t>
      </w:r>
      <w:proofErr w:type="spellEnd"/>
      <w:r>
        <w:rPr>
          <w:rFonts w:hint="cs"/>
          <w:rtl/>
          <w:lang w:bidi="fa-IR"/>
        </w:rPr>
        <w:t xml:space="preserve"> متمرکز بودند.</w:t>
      </w:r>
    </w:p>
    <w:p w14:paraId="35FF30B0" w14:textId="77777777" w:rsidR="0080675B" w:rsidRPr="00565B06" w:rsidRDefault="0080675B" w:rsidP="0080675B">
      <w:pPr>
        <w:pStyle w:val="Heading2"/>
        <w:bidi/>
      </w:pPr>
      <w:r>
        <w:rPr>
          <w:rFonts w:hint="cs"/>
          <w:rtl/>
          <w:lang w:bidi="fa-IR"/>
        </w:rPr>
        <w:t>کارآموزی</w:t>
      </w:r>
      <w:r w:rsidRPr="00565B06">
        <w:t xml:space="preserve">| </w:t>
      </w:r>
      <w:r>
        <w:rPr>
          <w:rFonts w:hint="cs"/>
          <w:rtl/>
        </w:rPr>
        <w:t xml:space="preserve"> </w:t>
      </w:r>
      <w:r>
        <w:rPr>
          <w:rStyle w:val="Emphasis"/>
          <w:rFonts w:hint="cs"/>
          <w:rtl/>
        </w:rPr>
        <w:t>آزمایشگاه چندرسانه دانشکده برق امیرکبیر(آزمایشگاه دکتر شیخ زاده)</w:t>
      </w:r>
    </w:p>
    <w:p w14:paraId="19FBAE46" w14:textId="77777777" w:rsidR="0080675B" w:rsidRPr="00565B06" w:rsidRDefault="0080675B" w:rsidP="0080675B">
      <w:pPr>
        <w:pStyle w:val="Heading3"/>
        <w:bidi/>
      </w:pPr>
      <w:r>
        <w:rPr>
          <w:rFonts w:hint="cs"/>
          <w:rtl/>
        </w:rPr>
        <w:t>تابستان 97</w:t>
      </w:r>
    </w:p>
    <w:p w14:paraId="67598134" w14:textId="77777777" w:rsidR="0080675B" w:rsidRPr="00565B06" w:rsidRDefault="0080675B" w:rsidP="0080675B">
      <w:pPr>
        <w:bidi/>
        <w:rPr>
          <w:rtl/>
          <w:lang w:bidi="fa-IR"/>
        </w:rPr>
      </w:pPr>
      <w:r>
        <w:rPr>
          <w:rFonts w:hint="cs"/>
          <w:rtl/>
        </w:rPr>
        <w:t>درکنار کارآموزی رسمی خود در شرکت پیشرو ارتباطات خاورمیانه، در این آزمایشگاه به پژوهش هایی مانند آشکارسازی خودکار مدولاسیون (</w:t>
      </w:r>
      <w:r>
        <w:t>AMR</w:t>
      </w:r>
      <w:r>
        <w:rPr>
          <w:rFonts w:hint="cs"/>
          <w:rtl/>
          <w:lang w:bidi="fa-IR"/>
        </w:rPr>
        <w:t>) پرداختم.</w:t>
      </w:r>
    </w:p>
    <w:p w14:paraId="36B8C780" w14:textId="77777777" w:rsidR="004310A6" w:rsidRPr="00565B06" w:rsidRDefault="004310A6" w:rsidP="004310A6">
      <w:pPr>
        <w:pStyle w:val="Heading2"/>
        <w:bidi/>
      </w:pPr>
      <w:r>
        <w:rPr>
          <w:rFonts w:hint="cs"/>
          <w:rtl/>
        </w:rPr>
        <w:t>عضویت در تیم ماهواره مکعبی امیرکبیر</w:t>
      </w:r>
      <w:r w:rsidRPr="00565B06">
        <w:t xml:space="preserve"> | </w:t>
      </w:r>
      <w:r>
        <w:rPr>
          <w:rStyle w:val="Emphasis"/>
          <w:rFonts w:hint="cs"/>
          <w:rtl/>
        </w:rPr>
        <w:t>مرکز رشد امیرکبیر</w:t>
      </w:r>
    </w:p>
    <w:p w14:paraId="69CA4F4A" w14:textId="77777777" w:rsidR="004310A6" w:rsidRPr="00565B06" w:rsidRDefault="004310A6" w:rsidP="004310A6">
      <w:pPr>
        <w:pStyle w:val="Heading3"/>
        <w:bidi/>
      </w:pPr>
      <w:r>
        <w:rPr>
          <w:rFonts w:hint="cs"/>
          <w:rtl/>
        </w:rPr>
        <w:t>تابستان 96</w:t>
      </w:r>
    </w:p>
    <w:p w14:paraId="1150C944" w14:textId="77777777" w:rsidR="004310A6" w:rsidRDefault="004310A6" w:rsidP="004310A6">
      <w:pPr>
        <w:bidi/>
      </w:pPr>
      <w:r>
        <w:rPr>
          <w:rFonts w:hint="cs"/>
          <w:rtl/>
        </w:rPr>
        <w:t>در این تابستان به تیم ماهواره مکعبی امیرکبیر پیوستم و در حوزه مخابرات به فعالیت خود ادامه دادم.</w:t>
      </w:r>
    </w:p>
    <w:p w14:paraId="0AD8E95B" w14:textId="72A0F14F" w:rsidR="004310A6" w:rsidRPr="00565B06" w:rsidRDefault="004310A6" w:rsidP="004310A6">
      <w:pPr>
        <w:pStyle w:val="Heading2"/>
        <w:bidi/>
      </w:pPr>
      <w:r>
        <w:rPr>
          <w:rFonts w:hint="cs"/>
          <w:rtl/>
        </w:rPr>
        <w:t>عضویت در تیم</w:t>
      </w:r>
      <w:r>
        <w:rPr>
          <w:rFonts w:hint="cs"/>
          <w:rtl/>
          <w:lang w:bidi="fa-IR"/>
        </w:rPr>
        <w:t xml:space="preserve"> رباتیک</w:t>
      </w:r>
      <w:r w:rsidRPr="00565B06">
        <w:t xml:space="preserve"> | </w:t>
      </w:r>
      <w:r>
        <w:rPr>
          <w:rStyle w:val="Emphasis"/>
          <w:rFonts w:hint="cs"/>
          <w:rtl/>
        </w:rPr>
        <w:t>تیم پارسیان</w:t>
      </w:r>
    </w:p>
    <w:p w14:paraId="3E7CEBCD" w14:textId="3A633B1B" w:rsidR="004310A6" w:rsidRPr="00565B06" w:rsidRDefault="004310A6" w:rsidP="004310A6">
      <w:pPr>
        <w:pStyle w:val="Heading3"/>
        <w:bidi/>
      </w:pPr>
      <w:r>
        <w:rPr>
          <w:rFonts w:hint="cs"/>
          <w:rtl/>
        </w:rPr>
        <w:t>تابستان 95</w:t>
      </w:r>
    </w:p>
    <w:p w14:paraId="6345E116" w14:textId="19C60F1E" w:rsidR="004310A6" w:rsidRDefault="004310A6" w:rsidP="004310A6">
      <w:pPr>
        <w:bidi/>
        <w:rPr>
          <w:rtl/>
        </w:rPr>
      </w:pPr>
      <w:r>
        <w:rPr>
          <w:rFonts w:hint="cs"/>
          <w:rtl/>
        </w:rPr>
        <w:t>در این تابستان در تیم رباتیک دانشکده در تیم هوش مصنوعی مشغول به فعالیت بودم.</w:t>
      </w:r>
    </w:p>
    <w:p w14:paraId="51A749C6" w14:textId="77777777" w:rsidR="004310A6" w:rsidRPr="00565B06" w:rsidRDefault="004310A6" w:rsidP="004310A6">
      <w:pPr>
        <w:bidi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D6C750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03FF4B3" w14:textId="238D73B3" w:rsidR="00AC7C34" w:rsidRPr="00565B06" w:rsidRDefault="00AC7C34" w:rsidP="009617C3">
            <w:pPr>
              <w:pStyle w:val="Icons"/>
              <w:bidi/>
            </w:pPr>
          </w:p>
        </w:tc>
        <w:tc>
          <w:tcPr>
            <w:tcW w:w="8649" w:type="dxa"/>
          </w:tcPr>
          <w:p w14:paraId="509B35D1" w14:textId="1FEEB972" w:rsidR="00AC7C34" w:rsidRPr="00565B06" w:rsidRDefault="00620D49" w:rsidP="009617C3">
            <w:pPr>
              <w:pStyle w:val="Heading1"/>
              <w:bidi/>
              <w:outlineLvl w:val="0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244D132C" wp14:editId="2001BF67">
                      <wp:simplePos x="0" y="0"/>
                      <wp:positionH relativeFrom="column">
                        <wp:posOffset>5216525</wp:posOffset>
                      </wp:positionH>
                      <wp:positionV relativeFrom="paragraph">
                        <wp:posOffset>150495</wp:posOffset>
                      </wp:positionV>
                      <wp:extent cx="274320" cy="274320"/>
                      <wp:effectExtent l="0" t="0" r="0" b="0"/>
                      <wp:wrapSquare wrapText="bothSides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2CDD672" id="Activities in circle icon" o:spid="_x0000_s1026" alt="Activities icon" style="position:absolute;margin-left:410.75pt;margin-top:11.85pt;width:21.6pt;height:21.6pt;z-index:-25165312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  <w:r w:rsidR="00796C09">
              <w:rPr>
                <w:rFonts w:hint="cs"/>
                <w:rtl/>
              </w:rPr>
              <w:t>فعالیت ها</w:t>
            </w:r>
          </w:p>
        </w:tc>
      </w:tr>
    </w:tbl>
    <w:p w14:paraId="74D19EA5" w14:textId="77777777" w:rsidR="007A0F44" w:rsidRDefault="009304F8" w:rsidP="009304F8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تدریس در دبیرستان</w:t>
      </w:r>
    </w:p>
    <w:p w14:paraId="28C026BD" w14:textId="171ECB24" w:rsidR="009304F8" w:rsidRDefault="009304F8" w:rsidP="009304F8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فعالیت د</w:t>
      </w:r>
      <w:r w:rsidR="00721C84">
        <w:rPr>
          <w:rFonts w:hint="cs"/>
          <w:rtl/>
        </w:rPr>
        <w:t>ر تشکل های دانشجویی: بسیج،</w:t>
      </w:r>
      <w:r>
        <w:rPr>
          <w:rFonts w:hint="cs"/>
          <w:rtl/>
        </w:rPr>
        <w:t xml:space="preserve"> شورا و انجمن علمی </w:t>
      </w:r>
      <w:r>
        <w:t>IEEE</w:t>
      </w:r>
    </w:p>
    <w:p w14:paraId="6E9AF1CE" w14:textId="77777777" w:rsidR="009304F8" w:rsidRDefault="009304F8" w:rsidP="009304F8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  <w:lang w:bidi="fa-IR"/>
        </w:rPr>
        <w:t xml:space="preserve">عضو تیم برگزار کننده </w:t>
      </w:r>
      <w:r>
        <w:rPr>
          <w:lang w:bidi="fa-IR"/>
        </w:rPr>
        <w:t>ICROM</w:t>
      </w:r>
    </w:p>
    <w:p w14:paraId="493B612C" w14:textId="77777777" w:rsidR="009304F8" w:rsidRPr="00565B06" w:rsidRDefault="009304F8" w:rsidP="009304F8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  <w:lang w:bidi="fa-IR"/>
        </w:rPr>
        <w:t>تحقیق و پژوهش</w:t>
      </w:r>
    </w:p>
    <w:sectPr w:rsidR="009304F8" w:rsidRPr="00565B06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4C797" w14:textId="77777777" w:rsidR="00D6031A" w:rsidRDefault="00D6031A" w:rsidP="00F534FB">
      <w:pPr>
        <w:spacing w:after="0"/>
      </w:pPr>
      <w:r>
        <w:separator/>
      </w:r>
    </w:p>
  </w:endnote>
  <w:endnote w:type="continuationSeparator" w:id="0">
    <w:p w14:paraId="2588C396" w14:textId="77777777" w:rsidR="00D6031A" w:rsidRDefault="00D6031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AA8B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8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D664B" w14:textId="77777777" w:rsidR="00D6031A" w:rsidRDefault="00D6031A" w:rsidP="00F534FB">
      <w:pPr>
        <w:spacing w:after="0"/>
      </w:pPr>
      <w:r>
        <w:separator/>
      </w:r>
    </w:p>
  </w:footnote>
  <w:footnote w:type="continuationSeparator" w:id="0">
    <w:p w14:paraId="2CEDDC7E" w14:textId="77777777" w:rsidR="00D6031A" w:rsidRDefault="00D6031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CC84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94D64" wp14:editId="3DDAF20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E8E79B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C74B1"/>
    <w:multiLevelType w:val="hybridMultilevel"/>
    <w:tmpl w:val="0EC2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85"/>
    <w:rsid w:val="00002750"/>
    <w:rsid w:val="00004D4E"/>
    <w:rsid w:val="00011895"/>
    <w:rsid w:val="00013818"/>
    <w:rsid w:val="00024730"/>
    <w:rsid w:val="00026D32"/>
    <w:rsid w:val="000348ED"/>
    <w:rsid w:val="00040CF1"/>
    <w:rsid w:val="0004158B"/>
    <w:rsid w:val="00046AD3"/>
    <w:rsid w:val="00046F8D"/>
    <w:rsid w:val="00051DFD"/>
    <w:rsid w:val="00056FE7"/>
    <w:rsid w:val="000570FF"/>
    <w:rsid w:val="00057244"/>
    <w:rsid w:val="00061C1E"/>
    <w:rsid w:val="0006454B"/>
    <w:rsid w:val="0007268A"/>
    <w:rsid w:val="00075B13"/>
    <w:rsid w:val="00092692"/>
    <w:rsid w:val="00096203"/>
    <w:rsid w:val="000A0229"/>
    <w:rsid w:val="000C6343"/>
    <w:rsid w:val="000E24AC"/>
    <w:rsid w:val="000E4A73"/>
    <w:rsid w:val="000F79EA"/>
    <w:rsid w:val="00115898"/>
    <w:rsid w:val="00127FCF"/>
    <w:rsid w:val="00134F92"/>
    <w:rsid w:val="00137DC1"/>
    <w:rsid w:val="00137E33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3E3D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16FD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A303F"/>
    <w:rsid w:val="003E5D64"/>
    <w:rsid w:val="00403149"/>
    <w:rsid w:val="004037EF"/>
    <w:rsid w:val="00405BAD"/>
    <w:rsid w:val="004113D8"/>
    <w:rsid w:val="00416463"/>
    <w:rsid w:val="00423827"/>
    <w:rsid w:val="004310A6"/>
    <w:rsid w:val="004319B0"/>
    <w:rsid w:val="00437B8B"/>
    <w:rsid w:val="00465113"/>
    <w:rsid w:val="00467F3F"/>
    <w:rsid w:val="004727C2"/>
    <w:rsid w:val="00472B85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38"/>
    <w:rsid w:val="004D465D"/>
    <w:rsid w:val="004D741D"/>
    <w:rsid w:val="004E2794"/>
    <w:rsid w:val="004E77A5"/>
    <w:rsid w:val="004F1057"/>
    <w:rsid w:val="004F199F"/>
    <w:rsid w:val="004F7A3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67D2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0D49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1451"/>
    <w:rsid w:val="006A4C72"/>
    <w:rsid w:val="006D65F8"/>
    <w:rsid w:val="006F4D23"/>
    <w:rsid w:val="007175B9"/>
    <w:rsid w:val="007215A9"/>
    <w:rsid w:val="00721C84"/>
    <w:rsid w:val="007253E8"/>
    <w:rsid w:val="00735140"/>
    <w:rsid w:val="0073645E"/>
    <w:rsid w:val="007366E5"/>
    <w:rsid w:val="00745196"/>
    <w:rsid w:val="0075282D"/>
    <w:rsid w:val="00755346"/>
    <w:rsid w:val="00763421"/>
    <w:rsid w:val="00776E3A"/>
    <w:rsid w:val="00784F51"/>
    <w:rsid w:val="007850D1"/>
    <w:rsid w:val="007857C8"/>
    <w:rsid w:val="00785FEB"/>
    <w:rsid w:val="00785FF6"/>
    <w:rsid w:val="00790E98"/>
    <w:rsid w:val="00796C09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1E9C"/>
    <w:rsid w:val="008030EE"/>
    <w:rsid w:val="0080675B"/>
    <w:rsid w:val="00812148"/>
    <w:rsid w:val="00814B43"/>
    <w:rsid w:val="00814FA5"/>
    <w:rsid w:val="0083016A"/>
    <w:rsid w:val="00842929"/>
    <w:rsid w:val="00846AAE"/>
    <w:rsid w:val="00867081"/>
    <w:rsid w:val="008978E8"/>
    <w:rsid w:val="008A02C4"/>
    <w:rsid w:val="008A49A0"/>
    <w:rsid w:val="008A6538"/>
    <w:rsid w:val="008C0021"/>
    <w:rsid w:val="008D4FC8"/>
    <w:rsid w:val="008D5A80"/>
    <w:rsid w:val="008E5483"/>
    <w:rsid w:val="008F4532"/>
    <w:rsid w:val="009304F8"/>
    <w:rsid w:val="00933CCA"/>
    <w:rsid w:val="0093795C"/>
    <w:rsid w:val="009411E8"/>
    <w:rsid w:val="00952C89"/>
    <w:rsid w:val="009540F4"/>
    <w:rsid w:val="00956B75"/>
    <w:rsid w:val="009617C3"/>
    <w:rsid w:val="009918BB"/>
    <w:rsid w:val="009931F7"/>
    <w:rsid w:val="00994768"/>
    <w:rsid w:val="009A3F4C"/>
    <w:rsid w:val="009B37AB"/>
    <w:rsid w:val="009B4952"/>
    <w:rsid w:val="009C63EE"/>
    <w:rsid w:val="009D0878"/>
    <w:rsid w:val="009D449D"/>
    <w:rsid w:val="009E62E6"/>
    <w:rsid w:val="009E65EC"/>
    <w:rsid w:val="009E77E1"/>
    <w:rsid w:val="009F2058"/>
    <w:rsid w:val="009F391D"/>
    <w:rsid w:val="00A01DCA"/>
    <w:rsid w:val="00A1144C"/>
    <w:rsid w:val="00A1329C"/>
    <w:rsid w:val="00A25023"/>
    <w:rsid w:val="00A2760D"/>
    <w:rsid w:val="00A3392E"/>
    <w:rsid w:val="00A42CE4"/>
    <w:rsid w:val="00A56B81"/>
    <w:rsid w:val="00A6314E"/>
    <w:rsid w:val="00A77B4D"/>
    <w:rsid w:val="00A8052D"/>
    <w:rsid w:val="00A9077F"/>
    <w:rsid w:val="00AA04BD"/>
    <w:rsid w:val="00AA202C"/>
    <w:rsid w:val="00AA276C"/>
    <w:rsid w:val="00AB673E"/>
    <w:rsid w:val="00AC0FF9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68DD"/>
    <w:rsid w:val="00B47E1E"/>
    <w:rsid w:val="00B54661"/>
    <w:rsid w:val="00B55487"/>
    <w:rsid w:val="00B763B5"/>
    <w:rsid w:val="00B90654"/>
    <w:rsid w:val="00B91175"/>
    <w:rsid w:val="00BA34A6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6771D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5808"/>
    <w:rsid w:val="00D046EF"/>
    <w:rsid w:val="00D22E33"/>
    <w:rsid w:val="00D35BBD"/>
    <w:rsid w:val="00D37FAD"/>
    <w:rsid w:val="00D45228"/>
    <w:rsid w:val="00D5184A"/>
    <w:rsid w:val="00D5627D"/>
    <w:rsid w:val="00D6031A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0EFF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2685"/>
    <w:rsid w:val="00EC110B"/>
    <w:rsid w:val="00EC59FA"/>
    <w:rsid w:val="00EE0848"/>
    <w:rsid w:val="00EF0B84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13A7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278F4B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3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C15F1F8B8464C840B38A3053A4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043F-E688-47D0-9CCA-195D4B452FC1}"/>
      </w:docPartPr>
      <w:docPartBody>
        <w:p w:rsidR="00977073" w:rsidRDefault="00AE7974">
          <w:pPr>
            <w:pStyle w:val="6D3C15F1F8B8464C840B38A3053A4EC0"/>
          </w:pPr>
          <w:r w:rsidRPr="009D0878">
            <w:t>Address</w:t>
          </w:r>
        </w:p>
      </w:docPartBody>
    </w:docPart>
    <w:docPart>
      <w:docPartPr>
        <w:name w:val="3D2832C3C14146C8BF60260D1BE57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1263-2D28-4CC3-AECC-D29B5092381D}"/>
      </w:docPartPr>
      <w:docPartBody>
        <w:p w:rsidR="00977073" w:rsidRDefault="00AE7974">
          <w:pPr>
            <w:pStyle w:val="3D2832C3C14146C8BF60260D1BE57446"/>
          </w:pPr>
          <w:r w:rsidRPr="009D0878">
            <w:t>Phone</w:t>
          </w:r>
        </w:p>
      </w:docPartBody>
    </w:docPart>
    <w:docPart>
      <w:docPartPr>
        <w:name w:val="8CF07FAA06154B028972971B91B4E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29344-7E93-4FD8-A924-206951A4D064}"/>
      </w:docPartPr>
      <w:docPartBody>
        <w:p w:rsidR="00977073" w:rsidRDefault="00AE7974">
          <w:pPr>
            <w:pStyle w:val="8CF07FAA06154B028972971B91B4E543"/>
          </w:pPr>
          <w:r w:rsidRPr="009D0878">
            <w:t>Email</w:t>
          </w:r>
        </w:p>
      </w:docPartBody>
    </w:docPart>
    <w:docPart>
      <w:docPartPr>
        <w:name w:val="A7C611DB35564BEBB70006F597C4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2652A-8DB5-4A0D-8F8D-C20A145E10AA}"/>
      </w:docPartPr>
      <w:docPartBody>
        <w:p w:rsidR="00977073" w:rsidRDefault="00AE7974">
          <w:pPr>
            <w:pStyle w:val="A7C611DB35564BEBB70006F597C43B26"/>
          </w:pPr>
          <w:r w:rsidRPr="009D0878">
            <w:t>LinkedIn Profile</w:t>
          </w:r>
        </w:p>
      </w:docPartBody>
    </w:docPart>
    <w:docPart>
      <w:docPartPr>
        <w:name w:val="701305ADD9E64D06B62A72A7FE14D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FA93-B5E3-4C8A-8FBE-A01747D6E56E}"/>
      </w:docPartPr>
      <w:docPartBody>
        <w:p w:rsidR="00977073" w:rsidRDefault="00AE7974">
          <w:pPr>
            <w:pStyle w:val="701305ADD9E64D06B62A72A7FE14D6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ED"/>
    <w:rsid w:val="00533415"/>
    <w:rsid w:val="00831F4C"/>
    <w:rsid w:val="00977073"/>
    <w:rsid w:val="00AE7974"/>
    <w:rsid w:val="00C31F38"/>
    <w:rsid w:val="00E3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1837DF6CC47D181AC6DB2D14FB1E9">
    <w:name w:val="F1F1837DF6CC47D181AC6DB2D14FB1E9"/>
  </w:style>
  <w:style w:type="paragraph" w:customStyle="1" w:styleId="A81E2D23E190477BB8370621DEC053C8">
    <w:name w:val="A81E2D23E190477BB8370621DEC053C8"/>
  </w:style>
  <w:style w:type="paragraph" w:customStyle="1" w:styleId="6D3C15F1F8B8464C840B38A3053A4EC0">
    <w:name w:val="6D3C15F1F8B8464C840B38A3053A4EC0"/>
  </w:style>
  <w:style w:type="paragraph" w:customStyle="1" w:styleId="3D2832C3C14146C8BF60260D1BE57446">
    <w:name w:val="3D2832C3C14146C8BF60260D1BE57446"/>
  </w:style>
  <w:style w:type="paragraph" w:customStyle="1" w:styleId="8CF07FAA06154B028972971B91B4E543">
    <w:name w:val="8CF07FAA06154B028972971B91B4E543"/>
  </w:style>
  <w:style w:type="paragraph" w:customStyle="1" w:styleId="A7C611DB35564BEBB70006F597C43B26">
    <w:name w:val="A7C611DB35564BEBB70006F597C43B26"/>
  </w:style>
  <w:style w:type="paragraph" w:customStyle="1" w:styleId="701305ADD9E64D06B62A72A7FE14D6B6">
    <w:name w:val="701305ADD9E64D06B62A72A7FE14D6B6"/>
  </w:style>
  <w:style w:type="paragraph" w:customStyle="1" w:styleId="5D2007E8B43B4DA4A722C86867100FE9">
    <w:name w:val="5D2007E8B43B4DA4A722C86867100FE9"/>
  </w:style>
  <w:style w:type="paragraph" w:customStyle="1" w:styleId="EF5BEB86ABF647BEA3B9D0A86A15CB3D">
    <w:name w:val="EF5BEB86ABF647BEA3B9D0A86A15CB3D"/>
  </w:style>
  <w:style w:type="paragraph" w:customStyle="1" w:styleId="2176B81E89DF493DBDB26C8959038A30">
    <w:name w:val="2176B81E89DF493DBDB26C8959038A30"/>
  </w:style>
  <w:style w:type="paragraph" w:customStyle="1" w:styleId="8C6E8E6750BE4C3BA4FA65F9D0854DF9">
    <w:name w:val="8C6E8E6750BE4C3BA4FA65F9D0854DF9"/>
  </w:style>
  <w:style w:type="character" w:styleId="Emphasis">
    <w:name w:val="Emphasis"/>
    <w:basedOn w:val="DefaultParagraphFont"/>
    <w:uiPriority w:val="11"/>
    <w:qFormat/>
    <w:rsid w:val="00E361ED"/>
    <w:rPr>
      <w:b w:val="0"/>
      <w:iCs/>
      <w:color w:val="657C9C" w:themeColor="text2" w:themeTint="BF"/>
      <w:sz w:val="26"/>
    </w:rPr>
  </w:style>
  <w:style w:type="paragraph" w:customStyle="1" w:styleId="ACFABAAE1C894E65A7532E2C1B535738">
    <w:name w:val="ACFABAAE1C894E65A7532E2C1B535738"/>
  </w:style>
  <w:style w:type="paragraph" w:customStyle="1" w:styleId="2E4152BA853140DE8B65F5AA2C3516D7">
    <w:name w:val="2E4152BA853140DE8B65F5AA2C3516D7"/>
  </w:style>
  <w:style w:type="paragraph" w:customStyle="1" w:styleId="987F5ABC4E534B66BBB64748C2B1669D">
    <w:name w:val="987F5ABC4E534B66BBB64748C2B1669D"/>
  </w:style>
  <w:style w:type="paragraph" w:customStyle="1" w:styleId="431EDDB2168C47309D8BA732B7098866">
    <w:name w:val="431EDDB2168C47309D8BA732B7098866"/>
  </w:style>
  <w:style w:type="paragraph" w:customStyle="1" w:styleId="FACF206208A54D898BE193971EDE1F5C">
    <w:name w:val="FACF206208A54D898BE193971EDE1F5C"/>
  </w:style>
  <w:style w:type="paragraph" w:customStyle="1" w:styleId="F9E737E4298445A2A9CDDC744D2BA4BA">
    <w:name w:val="F9E737E4298445A2A9CDDC744D2BA4BA"/>
  </w:style>
  <w:style w:type="paragraph" w:customStyle="1" w:styleId="72EC75ED3E98466FBC3964F4723BEED5">
    <w:name w:val="72EC75ED3E98466FBC3964F4723BEED5"/>
  </w:style>
  <w:style w:type="paragraph" w:customStyle="1" w:styleId="C727CCC3F6674D08BF5BEABA160A6A78">
    <w:name w:val="C727CCC3F6674D08BF5BEABA160A6A78"/>
  </w:style>
  <w:style w:type="paragraph" w:customStyle="1" w:styleId="125052AFB06E440486D278611D699BDA">
    <w:name w:val="125052AFB06E440486D278611D699BDA"/>
  </w:style>
  <w:style w:type="paragraph" w:customStyle="1" w:styleId="E5BAE3140C68434E8573D0A7ACF718EF">
    <w:name w:val="E5BAE3140C68434E8573D0A7ACF718EF"/>
  </w:style>
  <w:style w:type="paragraph" w:customStyle="1" w:styleId="CA070EDC0EF94685A1CD45AE2822648A">
    <w:name w:val="CA070EDC0EF94685A1CD45AE2822648A"/>
  </w:style>
  <w:style w:type="paragraph" w:customStyle="1" w:styleId="5775CEE96DC847B7A2B4E441C2BC46E5">
    <w:name w:val="5775CEE96DC847B7A2B4E441C2BC46E5"/>
  </w:style>
  <w:style w:type="paragraph" w:customStyle="1" w:styleId="58AE2457D74D4D1AB7718B4E3B4BC406">
    <w:name w:val="58AE2457D74D4D1AB7718B4E3B4BC406"/>
  </w:style>
  <w:style w:type="paragraph" w:customStyle="1" w:styleId="B96EE1D586F74EDD815C719080CB3D47">
    <w:name w:val="B96EE1D586F74EDD815C719080CB3D47"/>
  </w:style>
  <w:style w:type="paragraph" w:customStyle="1" w:styleId="719C8173AE3947FCA8798066B9B77A18">
    <w:name w:val="719C8173AE3947FCA8798066B9B77A18"/>
  </w:style>
  <w:style w:type="paragraph" w:customStyle="1" w:styleId="E02A13B2DD174650859216B914275C7B">
    <w:name w:val="E02A13B2DD174650859216B914275C7B"/>
  </w:style>
  <w:style w:type="paragraph" w:customStyle="1" w:styleId="D49DE50B30E24B568A75C1155FB02CDA">
    <w:name w:val="D49DE50B30E24B568A75C1155FB02CDA"/>
  </w:style>
  <w:style w:type="paragraph" w:customStyle="1" w:styleId="B43C00371D27479A87771A7A30F8634C">
    <w:name w:val="B43C00371D27479A87771A7A30F8634C"/>
  </w:style>
  <w:style w:type="paragraph" w:customStyle="1" w:styleId="9E18416DE96848DFB9232A235300781B">
    <w:name w:val="9E18416DE96848DFB9232A235300781B"/>
  </w:style>
  <w:style w:type="paragraph" w:customStyle="1" w:styleId="C32E73C9F5814EF49050A2C2B3D53074">
    <w:name w:val="C32E73C9F5814EF49050A2C2B3D53074"/>
  </w:style>
  <w:style w:type="paragraph" w:customStyle="1" w:styleId="0E15AB40D8D14F81A1A384B9C8EE1F09">
    <w:name w:val="0E15AB40D8D14F81A1A384B9C8EE1F09"/>
  </w:style>
  <w:style w:type="paragraph" w:customStyle="1" w:styleId="6D5F6EAD0D1A4203B562B8B3AE8693D4">
    <w:name w:val="6D5F6EAD0D1A4203B562B8B3AE8693D4"/>
  </w:style>
  <w:style w:type="paragraph" w:customStyle="1" w:styleId="4B209C4D1B9243F297CD9C4B9D304966">
    <w:name w:val="4B209C4D1B9243F297CD9C4B9D304966"/>
  </w:style>
  <w:style w:type="paragraph" w:customStyle="1" w:styleId="08187544597D4BDD89ABBFD028C745E1">
    <w:name w:val="08187544597D4BDD89ABBFD028C745E1"/>
  </w:style>
  <w:style w:type="paragraph" w:customStyle="1" w:styleId="E1F9E0D65EC244E781D1C4422B72D6A1">
    <w:name w:val="E1F9E0D65EC244E781D1C4422B72D6A1"/>
  </w:style>
  <w:style w:type="paragraph" w:customStyle="1" w:styleId="A7612987BFC24FA38B6869B22776B478">
    <w:name w:val="A7612987BFC24FA38B6869B22776B478"/>
  </w:style>
  <w:style w:type="paragraph" w:customStyle="1" w:styleId="5BBE6C46F0F14BC6A9692FA51523D06D">
    <w:name w:val="5BBE6C46F0F14BC6A9692FA51523D06D"/>
  </w:style>
  <w:style w:type="paragraph" w:customStyle="1" w:styleId="25A5E367C8A7445C8EB71BA457A7D361">
    <w:name w:val="25A5E367C8A7445C8EB71BA457A7D361"/>
  </w:style>
  <w:style w:type="paragraph" w:customStyle="1" w:styleId="EC18157C333049A8859E812A7AADA5EA">
    <w:name w:val="EC18157C333049A8859E812A7AADA5EA"/>
    <w:rsid w:val="00E361ED"/>
  </w:style>
  <w:style w:type="paragraph" w:customStyle="1" w:styleId="0A1DE4B8CDD5405494262BCCB69D31D0">
    <w:name w:val="0A1DE4B8CDD5405494262BCCB69D31D0"/>
    <w:rsid w:val="00E361ED"/>
  </w:style>
  <w:style w:type="paragraph" w:customStyle="1" w:styleId="937ED25C7FF84138B63B938727803D98">
    <w:name w:val="937ED25C7FF84138B63B938727803D98"/>
    <w:rsid w:val="00E361ED"/>
  </w:style>
  <w:style w:type="paragraph" w:customStyle="1" w:styleId="84682969CB6C4652AF5A5E8C266BDE8D">
    <w:name w:val="84682969CB6C4652AF5A5E8C266BDE8D"/>
    <w:rsid w:val="00E361ED"/>
  </w:style>
  <w:style w:type="paragraph" w:customStyle="1" w:styleId="658E7C96731A4237B2794E8BC22845E2">
    <w:name w:val="658E7C96731A4237B2794E8BC22845E2"/>
    <w:rsid w:val="00E361ED"/>
  </w:style>
  <w:style w:type="paragraph" w:customStyle="1" w:styleId="D2A5D758111043F7BA5794D5E901826B">
    <w:name w:val="D2A5D758111043F7BA5794D5E901826B"/>
    <w:rsid w:val="00E361ED"/>
  </w:style>
  <w:style w:type="paragraph" w:customStyle="1" w:styleId="9E179CB78A36425BBE1A78A3958B2566">
    <w:name w:val="9E179CB78A36425BBE1A78A3958B2566"/>
    <w:rsid w:val="00E361ED"/>
  </w:style>
  <w:style w:type="paragraph" w:customStyle="1" w:styleId="E237184090964F4D862F82A3BA387928">
    <w:name w:val="E237184090964F4D862F82A3BA387928"/>
    <w:rsid w:val="00E361ED"/>
  </w:style>
  <w:style w:type="paragraph" w:customStyle="1" w:styleId="484C90644D814027A648594E20D8BB41">
    <w:name w:val="484C90644D814027A648594E20D8BB41"/>
    <w:rsid w:val="00E361ED"/>
  </w:style>
  <w:style w:type="paragraph" w:customStyle="1" w:styleId="B9FCC65E0EF14BD8A285CD9E0CF75720">
    <w:name w:val="B9FCC65E0EF14BD8A285CD9E0CF75720"/>
    <w:rsid w:val="00E361ED"/>
  </w:style>
  <w:style w:type="paragraph" w:customStyle="1" w:styleId="1333C183731A4691816DD238BCBBFF0F">
    <w:name w:val="1333C183731A4691816DD238BCBBFF0F"/>
    <w:rsid w:val="00E361ED"/>
  </w:style>
  <w:style w:type="paragraph" w:customStyle="1" w:styleId="619705DC2B5D4BE7A719CECAB04B0B15">
    <w:name w:val="619705DC2B5D4BE7A719CECAB04B0B15"/>
    <w:rsid w:val="00E361ED"/>
  </w:style>
  <w:style w:type="paragraph" w:customStyle="1" w:styleId="6DAFE538AD094C979F935DFC53ADF579">
    <w:name w:val="6DAFE538AD094C979F935DFC53ADF579"/>
    <w:rsid w:val="00E361ED"/>
  </w:style>
  <w:style w:type="paragraph" w:customStyle="1" w:styleId="81CDB05EF1324715B79BC6E9E020C37B">
    <w:name w:val="81CDB05EF1324715B79BC6E9E020C37B"/>
    <w:rsid w:val="00E361ED"/>
  </w:style>
  <w:style w:type="paragraph" w:customStyle="1" w:styleId="4AEDA68ED60F4BA6A6323BD2730F93CD">
    <w:name w:val="4AEDA68ED60F4BA6A6323BD2730F93CD"/>
    <w:rsid w:val="00E361ED"/>
  </w:style>
  <w:style w:type="paragraph" w:customStyle="1" w:styleId="442D2C99A47646FCBF0BCB4B10BA543A">
    <w:name w:val="442D2C99A47646FCBF0BCB4B10BA543A"/>
    <w:rsid w:val="00E361ED"/>
  </w:style>
  <w:style w:type="paragraph" w:customStyle="1" w:styleId="C1673875CCDF45D282A1C97A2109F580">
    <w:name w:val="C1673875CCDF45D282A1C97A2109F580"/>
    <w:rsid w:val="00E361ED"/>
  </w:style>
  <w:style w:type="paragraph" w:customStyle="1" w:styleId="64436C1239C84E62994C156BA9A65165">
    <w:name w:val="64436C1239C84E62994C156BA9A65165"/>
    <w:rsid w:val="00E361ED"/>
  </w:style>
  <w:style w:type="paragraph" w:customStyle="1" w:styleId="1C462F0A0120498D96FE271EBF584061">
    <w:name w:val="1C462F0A0120498D96FE271EBF584061"/>
    <w:rsid w:val="00E361ED"/>
  </w:style>
  <w:style w:type="paragraph" w:customStyle="1" w:styleId="7D83FFCC21C64A18AB33126624FA78B0">
    <w:name w:val="7D83FFCC21C64A18AB33126624FA78B0"/>
    <w:rsid w:val="00E361ED"/>
  </w:style>
  <w:style w:type="paragraph" w:customStyle="1" w:styleId="B9EA0FE555A540D297C6213A1DF35C5A">
    <w:name w:val="B9EA0FE555A540D297C6213A1DF35C5A"/>
    <w:rsid w:val="00E361ED"/>
  </w:style>
  <w:style w:type="paragraph" w:customStyle="1" w:styleId="8B75754E8B9A40F0926DA93AC85A360C">
    <w:name w:val="8B75754E8B9A40F0926DA93AC85A360C"/>
    <w:rsid w:val="00E36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تهران</CompanyAddress>
  <CompanyPhone>09308866985</CompanyPhone>
  <CompanyFax/>
  <CompanyEmail>Mohammadraziei1375@gmail.com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53B1994E-E43C-41B6-BDBC-47693D9C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mohammadraziei</cp:keywords>
  <dc:description/>
  <cp:lastModifiedBy/>
  <cp:revision>1</cp:revision>
  <dcterms:created xsi:type="dcterms:W3CDTF">2019-09-24T19:34:00Z</dcterms:created>
  <dcterms:modified xsi:type="dcterms:W3CDTF">2019-09-26T21:24:00Z</dcterms:modified>
  <cp:category/>
  <cp:contentStatus>Mohammadraziei.ir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